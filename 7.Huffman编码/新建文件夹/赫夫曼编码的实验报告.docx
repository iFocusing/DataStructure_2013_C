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AEE" w:rsidRDefault="00BF0AEE" w:rsidP="00BC1BB0">
      <w:pPr>
        <w:pStyle w:val="Title"/>
        <w:jc w:val="both"/>
      </w:pPr>
    </w:p>
    <w:p w:rsidR="00BF0AEE" w:rsidRDefault="00BF0AEE" w:rsidP="00657411">
      <w:pPr>
        <w:pStyle w:val="Title"/>
        <w:ind w:firstLineChars="350" w:firstLine="31680"/>
        <w:jc w:val="both"/>
        <w:rPr>
          <w:rFonts w:ascii="Calibri" w:hAnsi="Calibri"/>
          <w:b w:val="0"/>
          <w:bCs w:val="0"/>
          <w:sz w:val="21"/>
          <w:szCs w:val="22"/>
        </w:rPr>
      </w:pPr>
    </w:p>
    <w:p w:rsidR="00BF0AEE" w:rsidRDefault="00BF0AEE" w:rsidP="00657411">
      <w:pPr>
        <w:pStyle w:val="Title"/>
        <w:ind w:firstLineChars="196" w:firstLine="31680"/>
        <w:jc w:val="both"/>
        <w:rPr>
          <w:sz w:val="72"/>
          <w:szCs w:val="72"/>
        </w:rPr>
      </w:pPr>
    </w:p>
    <w:p w:rsidR="00BF0AEE" w:rsidRDefault="00BF0AEE" w:rsidP="00657411">
      <w:pPr>
        <w:pStyle w:val="Title"/>
        <w:ind w:firstLineChars="196" w:firstLine="31680"/>
        <w:jc w:val="both"/>
        <w:rPr>
          <w:sz w:val="72"/>
          <w:szCs w:val="72"/>
        </w:rPr>
      </w:pPr>
      <w:r>
        <w:rPr>
          <w:rFonts w:hint="eastAsia"/>
          <w:sz w:val="72"/>
          <w:szCs w:val="72"/>
        </w:rPr>
        <w:t>数据结构实验报告</w:t>
      </w:r>
    </w:p>
    <w:p w:rsidR="00BF0AEE" w:rsidRDefault="00BF0AEE" w:rsidP="00BC1BB0">
      <w:pPr>
        <w:pStyle w:val="Title"/>
      </w:pPr>
    </w:p>
    <w:p w:rsidR="00BF0AEE" w:rsidRDefault="00BF0AEE" w:rsidP="00BC1BB0">
      <w:pPr>
        <w:pStyle w:val="Title"/>
        <w:jc w:val="both"/>
      </w:pPr>
    </w:p>
    <w:p w:rsidR="00BF0AEE" w:rsidRDefault="00BF0AEE" w:rsidP="00BC1BB0"/>
    <w:p w:rsidR="00BF0AEE" w:rsidRDefault="00BF0AEE" w:rsidP="00BC1BB0"/>
    <w:p w:rsidR="00BF0AEE" w:rsidRDefault="00BF0AEE" w:rsidP="00BC1BB0"/>
    <w:p w:rsidR="00BF0AEE" w:rsidRDefault="00BF0AEE" w:rsidP="00BC1BB0"/>
    <w:p w:rsidR="00BF0AEE" w:rsidRDefault="00BF0AEE" w:rsidP="00BC1BB0"/>
    <w:p w:rsidR="00BF0AEE" w:rsidRDefault="00BF0AEE" w:rsidP="00BC1BB0"/>
    <w:p w:rsidR="00BF0AEE" w:rsidRDefault="00BF0AEE" w:rsidP="00BC1BB0"/>
    <w:p w:rsidR="00BF0AEE" w:rsidRDefault="00BF0AEE" w:rsidP="00BC1BB0"/>
    <w:p w:rsidR="00BF0AEE" w:rsidRDefault="00BF0AEE" w:rsidP="00657411">
      <w:pPr>
        <w:pStyle w:val="Title"/>
        <w:ind w:firstLineChars="795" w:firstLine="31680"/>
        <w:jc w:val="both"/>
      </w:pPr>
      <w:r>
        <w:rPr>
          <w:rFonts w:hint="eastAsia"/>
        </w:rPr>
        <w:t>院系：信息工程学院</w:t>
      </w:r>
    </w:p>
    <w:p w:rsidR="00BF0AEE" w:rsidRDefault="00BF0AEE" w:rsidP="00657411">
      <w:pPr>
        <w:ind w:firstLineChars="800" w:firstLine="31680"/>
        <w:rPr>
          <w:sz w:val="32"/>
          <w:szCs w:val="32"/>
        </w:rPr>
      </w:pPr>
      <w:r>
        <w:rPr>
          <w:rFonts w:hint="eastAsia"/>
          <w:sz w:val="32"/>
          <w:szCs w:val="32"/>
        </w:rPr>
        <w:t>专业：软件工程二班</w:t>
      </w:r>
    </w:p>
    <w:p w:rsidR="00BF0AEE" w:rsidRDefault="00BF0AEE" w:rsidP="00657411">
      <w:pPr>
        <w:ind w:firstLineChars="800" w:firstLine="31680"/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>
        <w:rPr>
          <w:sz w:val="32"/>
          <w:szCs w:val="32"/>
        </w:rPr>
        <w:t>20122480212</w:t>
      </w:r>
    </w:p>
    <w:p w:rsidR="00BF0AEE" w:rsidRDefault="00BF0AEE" w:rsidP="00657411">
      <w:pPr>
        <w:ind w:firstLineChars="800" w:firstLine="31680"/>
        <w:rPr>
          <w:sz w:val="32"/>
          <w:szCs w:val="32"/>
        </w:rPr>
      </w:pPr>
      <w:r>
        <w:rPr>
          <w:rFonts w:hint="eastAsia"/>
          <w:sz w:val="32"/>
          <w:szCs w:val="32"/>
        </w:rPr>
        <w:t>姓名：霍静静</w:t>
      </w:r>
    </w:p>
    <w:p w:rsidR="00BF0AEE" w:rsidRPr="00966B3C" w:rsidRDefault="00BF0AEE" w:rsidP="00562707">
      <w:pPr>
        <w:pStyle w:val="Title"/>
        <w:jc w:val="both"/>
      </w:pPr>
      <w:r>
        <w:t xml:space="preserve">                </w:t>
      </w:r>
    </w:p>
    <w:p w:rsidR="00BF0AEE" w:rsidRDefault="00BF0AEE" w:rsidP="00562707"/>
    <w:p w:rsidR="00BF0AEE" w:rsidRPr="00562707" w:rsidRDefault="00BF0AEE" w:rsidP="00562707"/>
    <w:p w:rsidR="00BF0AEE" w:rsidRPr="00657411" w:rsidRDefault="00BF0AEE" w:rsidP="00657411">
      <w:pPr>
        <w:pStyle w:val="Title"/>
        <w:jc w:val="both"/>
      </w:pPr>
    </w:p>
    <w:p w:rsidR="00BF0AEE" w:rsidRDefault="00BF0AEE" w:rsidP="00657411">
      <w:pPr>
        <w:pStyle w:val="Title"/>
        <w:ind w:firstLineChars="795" w:firstLine="31680"/>
        <w:jc w:val="both"/>
      </w:pPr>
      <w:r>
        <w:rPr>
          <w:rFonts w:hint="eastAsia"/>
        </w:rPr>
        <w:t>赫夫曼编码的实验报告</w:t>
      </w:r>
    </w:p>
    <w:p w:rsidR="00BF0AEE" w:rsidRDefault="00BF0AEE" w:rsidP="00BC1BB0">
      <w:r>
        <w:rPr>
          <w:rFonts w:hint="eastAsia"/>
          <w:b/>
        </w:rPr>
        <w:t>一、实验目的</w:t>
      </w:r>
      <w:r>
        <w:rPr>
          <w:rFonts w:hint="eastAsia"/>
        </w:rPr>
        <w:t>：了解赫夫曼树的存储结构，熟练掌握赫夫曼算法；</w:t>
      </w:r>
      <w:r>
        <w:t xml:space="preserve"> </w:t>
      </w:r>
    </w:p>
    <w:p w:rsidR="00BF0AEE" w:rsidRDefault="00BF0AEE" w:rsidP="00BC1BB0">
      <w:r>
        <w:rPr>
          <w:rFonts w:hint="eastAsia"/>
          <w:b/>
        </w:rPr>
        <w:t>二、实验要求</w:t>
      </w:r>
      <w:r>
        <w:rPr>
          <w:rFonts w:hint="eastAsia"/>
        </w:rPr>
        <w:t>：</w:t>
      </w:r>
    </w:p>
    <w:p w:rsidR="00BF0AEE" w:rsidRDefault="00BF0AEE" w:rsidP="00BC1BB0">
      <w:r>
        <w:t>1</w:t>
      </w:r>
      <w:r>
        <w:rPr>
          <w:rFonts w:hint="eastAsia"/>
        </w:rPr>
        <w:t>）定义赫夫曼树的存储结构；</w:t>
      </w:r>
    </w:p>
    <w:p w:rsidR="00BF0AEE" w:rsidRDefault="00BF0AEE" w:rsidP="00BC1BB0">
      <w:r>
        <w:t>2</w:t>
      </w:r>
      <w:r>
        <w:rPr>
          <w:rFonts w:hint="eastAsia"/>
        </w:rPr>
        <w:t>）熟练掌握赫夫曼编码的思想和算法；</w:t>
      </w:r>
    </w:p>
    <w:p w:rsidR="00BF0AEE" w:rsidRPr="0063144A" w:rsidRDefault="00BF0AEE" w:rsidP="00BC1BB0"/>
    <w:p w:rsidR="00BF0AEE" w:rsidRDefault="00BF0AEE" w:rsidP="00BC1BB0">
      <w:pPr>
        <w:rPr>
          <w:b/>
          <w:szCs w:val="21"/>
        </w:rPr>
      </w:pPr>
      <w:r>
        <w:rPr>
          <w:rFonts w:hint="eastAsia"/>
          <w:b/>
          <w:szCs w:val="21"/>
        </w:rPr>
        <w:t>三、实验内容：</w:t>
      </w:r>
    </w:p>
    <w:p w:rsidR="00BF0AEE" w:rsidRDefault="00BF0AEE" w:rsidP="0063144A">
      <w:r>
        <w:rPr>
          <w:szCs w:val="21"/>
        </w:rPr>
        <w:t xml:space="preserve">    </w:t>
      </w:r>
      <w:r w:rsidRPr="00C72B37">
        <w:rPr>
          <w:rFonts w:hint="eastAsia"/>
          <w:b/>
          <w:bCs/>
        </w:rPr>
        <w:t>读入各个符号及其权值，求各符号的哈夫曼编码。</w:t>
      </w:r>
    </w:p>
    <w:p w:rsidR="00BF0AEE" w:rsidRPr="0063144A" w:rsidRDefault="00BF0AEE" w:rsidP="00BC1BB0">
      <w:pPr>
        <w:rPr>
          <w:szCs w:val="21"/>
        </w:rPr>
      </w:pPr>
    </w:p>
    <w:p w:rsidR="00BF0AEE" w:rsidRDefault="00BF0AEE" w:rsidP="00BC1BB0">
      <w:pPr>
        <w:rPr>
          <w:rFonts w:asci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  <w:lang w:val="zh-CN"/>
        </w:rPr>
        <w:t>四、算法思想</w:t>
      </w:r>
      <w:r w:rsidRPr="00562707">
        <w:rPr>
          <w:rFonts w:ascii="宋体" w:hAnsi="宋体" w:cs="宋体" w:hint="eastAsia"/>
          <w:b/>
          <w:bCs/>
          <w:kern w:val="0"/>
          <w:szCs w:val="21"/>
        </w:rPr>
        <w:t>：</w:t>
      </w:r>
    </w:p>
    <w:p w:rsidR="00BF0AEE" w:rsidRDefault="00BF0AEE" w:rsidP="00657411">
      <w:pPr>
        <w:ind w:firstLineChars="150" w:firstLine="31680"/>
      </w:pPr>
      <w:r>
        <w:t>1.</w:t>
      </w:r>
      <w:r>
        <w:rPr>
          <w:rFonts w:hint="eastAsia"/>
        </w:rPr>
        <w:t>通过赫夫曼树的建立完成赫夫曼编码的生成；</w:t>
      </w:r>
    </w:p>
    <w:p w:rsidR="00BF0AEE" w:rsidRPr="00C72B37" w:rsidRDefault="00BF0AEE" w:rsidP="00657411">
      <w:pPr>
        <w:ind w:firstLineChars="150" w:firstLine="31680"/>
      </w:pPr>
      <w:r>
        <w:t>2.</w:t>
      </w:r>
      <w:r w:rsidRPr="00C72B37">
        <w:rPr>
          <w:rFonts w:hint="eastAsia"/>
        </w:rPr>
        <w:t>构造赫夫曼树：</w:t>
      </w:r>
      <w:r w:rsidRPr="00C72B37">
        <w:t>1</w:t>
      </w:r>
      <w:r w:rsidRPr="00C72B37">
        <w:rPr>
          <w:rFonts w:hint="eastAsia"/>
        </w:rPr>
        <w:t>）</w:t>
      </w:r>
      <w:r w:rsidRPr="00C72B37">
        <w:t xml:space="preserve"> </w:t>
      </w:r>
      <w:r w:rsidRPr="00C72B37">
        <w:rPr>
          <w:rFonts w:hint="eastAsia"/>
        </w:rPr>
        <w:t>将给定的</w:t>
      </w:r>
      <w:r w:rsidRPr="00C72B37">
        <w:t>n</w:t>
      </w:r>
      <w:r w:rsidRPr="00C72B37">
        <w:rPr>
          <w:rFonts w:hint="eastAsia"/>
        </w:rPr>
        <w:t>个权值</w:t>
      </w:r>
      <w:r w:rsidRPr="00C72B37">
        <w:t>{w1,w2,</w:t>
      </w:r>
      <w:r w:rsidRPr="00C72B37">
        <w:rPr>
          <w:rFonts w:hint="eastAsia"/>
        </w:rPr>
        <w:t>…</w:t>
      </w:r>
      <w:r w:rsidRPr="00C72B37">
        <w:t>,wn}</w:t>
      </w:r>
      <w:r w:rsidRPr="00C72B37">
        <w:rPr>
          <w:rFonts w:hint="eastAsia"/>
        </w:rPr>
        <w:t>作为</w:t>
      </w:r>
      <w:r w:rsidRPr="00C72B37">
        <w:t>n</w:t>
      </w:r>
      <w:r w:rsidRPr="00C72B37">
        <w:rPr>
          <w:rFonts w:hint="eastAsia"/>
        </w:rPr>
        <w:t>个根结点的权值构造一个具有</w:t>
      </w:r>
      <w:r w:rsidRPr="00C72B37">
        <w:t>n</w:t>
      </w:r>
      <w:r w:rsidRPr="00C72B37">
        <w:rPr>
          <w:rFonts w:hint="eastAsia"/>
        </w:rPr>
        <w:t>棵二叉树的</w:t>
      </w:r>
      <w:r w:rsidRPr="00C72B37">
        <w:t xml:space="preserve"> </w:t>
      </w:r>
      <w:r w:rsidRPr="00C72B37">
        <w:rPr>
          <w:rFonts w:hint="eastAsia"/>
        </w:rPr>
        <w:t>森林</w:t>
      </w:r>
      <w:r w:rsidRPr="00C72B37">
        <w:t>{T1,T2,</w:t>
      </w:r>
      <w:r w:rsidRPr="00C72B37">
        <w:rPr>
          <w:rFonts w:hint="eastAsia"/>
        </w:rPr>
        <w:t>…</w:t>
      </w:r>
      <w:r w:rsidRPr="00C72B37">
        <w:t>,Tn}</w:t>
      </w:r>
      <w:r w:rsidRPr="00C72B37">
        <w:rPr>
          <w:rFonts w:hint="eastAsia"/>
        </w:rPr>
        <w:t>，其中每棵树只有一个根结点；</w:t>
      </w:r>
      <w:r w:rsidRPr="00C72B37">
        <w:t xml:space="preserve">  </w:t>
      </w:r>
      <w:r w:rsidRPr="00C72B37">
        <w:rPr>
          <w:rFonts w:hint="eastAsia"/>
        </w:rPr>
        <w:t>（</w:t>
      </w:r>
      <w:r w:rsidRPr="00C72B37">
        <w:t>2</w:t>
      </w:r>
      <w:r w:rsidRPr="00C72B37">
        <w:rPr>
          <w:rFonts w:hint="eastAsia"/>
        </w:rPr>
        <w:t>）</w:t>
      </w:r>
      <w:r w:rsidRPr="00C72B37">
        <w:t xml:space="preserve"> </w:t>
      </w:r>
      <w:r w:rsidRPr="00C72B37">
        <w:rPr>
          <w:rFonts w:hint="eastAsia"/>
        </w:rPr>
        <w:t>在森林中选取两棵根结点权值最小的二叉树作为左右子树，构造一棵新二叉树，新</w:t>
      </w:r>
      <w:r w:rsidRPr="00C72B37">
        <w:t xml:space="preserve"> </w:t>
      </w:r>
      <w:r w:rsidRPr="00C72B37">
        <w:rPr>
          <w:rFonts w:hint="eastAsia"/>
        </w:rPr>
        <w:t>二叉树新结点的权值为这两棵树根的权值之和；</w:t>
      </w:r>
      <w:r w:rsidRPr="00C72B37">
        <w:t xml:space="preserve">  </w:t>
      </w:r>
      <w:r w:rsidRPr="00C72B37">
        <w:rPr>
          <w:rFonts w:hint="eastAsia"/>
        </w:rPr>
        <w:t>（</w:t>
      </w:r>
      <w:r w:rsidRPr="00C72B37">
        <w:t>3</w:t>
      </w:r>
      <w:r w:rsidRPr="00C72B37">
        <w:rPr>
          <w:rFonts w:hint="eastAsia"/>
        </w:rPr>
        <w:t>）</w:t>
      </w:r>
      <w:r w:rsidRPr="00C72B37">
        <w:t xml:space="preserve"> </w:t>
      </w:r>
      <w:r w:rsidRPr="00C72B37">
        <w:rPr>
          <w:rFonts w:hint="eastAsia"/>
        </w:rPr>
        <w:t>在森林中，将上面选择的这两棵权值最小的二叉树从森林中删除，并将刚刚新构造</w:t>
      </w:r>
      <w:r w:rsidRPr="00C72B37">
        <w:t xml:space="preserve"> </w:t>
      </w:r>
      <w:r w:rsidRPr="00C72B37">
        <w:rPr>
          <w:rFonts w:hint="eastAsia"/>
        </w:rPr>
        <w:t>的二叉树加入到森林中；</w:t>
      </w:r>
      <w:r w:rsidRPr="00C72B37">
        <w:t xml:space="preserve">  </w:t>
      </w:r>
      <w:r w:rsidRPr="00C72B37">
        <w:rPr>
          <w:rFonts w:hint="eastAsia"/>
        </w:rPr>
        <w:t>（</w:t>
      </w:r>
      <w:r w:rsidRPr="00C72B37">
        <w:t>4</w:t>
      </w:r>
      <w:r w:rsidRPr="00C72B37">
        <w:rPr>
          <w:rFonts w:hint="eastAsia"/>
        </w:rPr>
        <w:t>）</w:t>
      </w:r>
      <w:r w:rsidRPr="00C72B37">
        <w:t xml:space="preserve"> </w:t>
      </w:r>
      <w:r w:rsidRPr="00C72B37">
        <w:rPr>
          <w:rFonts w:hint="eastAsia"/>
        </w:rPr>
        <w:t>重复上面的（</w:t>
      </w:r>
      <w:r w:rsidRPr="00C72B37">
        <w:t>2</w:t>
      </w:r>
      <w:r w:rsidRPr="00C72B37">
        <w:rPr>
          <w:rFonts w:hint="eastAsia"/>
        </w:rPr>
        <w:t>）和（</w:t>
      </w:r>
      <w:r w:rsidRPr="00C72B37">
        <w:t>3</w:t>
      </w:r>
      <w:r w:rsidRPr="00C72B37">
        <w:rPr>
          <w:rFonts w:hint="eastAsia"/>
        </w:rPr>
        <w:t>），知道森林中只有一棵二叉树为止。这棵二叉树就是赫夫曼树。</w:t>
      </w:r>
    </w:p>
    <w:p w:rsidR="00BF0AEE" w:rsidRDefault="00BF0AEE" w:rsidP="00C72B37">
      <w:pPr>
        <w:ind w:firstLine="408"/>
        <w:rPr>
          <w:rFonts w:ascii="宋体"/>
          <w:b/>
          <w:bCs/>
          <w:kern w:val="0"/>
        </w:rPr>
      </w:pPr>
    </w:p>
    <w:p w:rsidR="00BF0AEE" w:rsidRDefault="00BF0AEE" w:rsidP="00C72B37">
      <w:pPr>
        <w:ind w:firstLine="408"/>
        <w:rPr>
          <w:rFonts w:ascii="宋体"/>
          <w:b/>
          <w:bCs/>
          <w:kern w:val="0"/>
        </w:rPr>
      </w:pPr>
      <w:r>
        <w:rPr>
          <w:rFonts w:ascii="宋体" w:hAnsi="宋体" w:hint="eastAsia"/>
          <w:b/>
          <w:bCs/>
          <w:kern w:val="0"/>
        </w:rPr>
        <w:t>五、主要函数的实现：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>#include&lt;stdio.h&gt;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>#include&lt;stdlib.h&gt;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>#include&lt;string.h&gt;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>typedef struct{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unsigned int weight;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int parent,lchild,rchild;</w:t>
      </w:r>
    </w:p>
    <w:p w:rsidR="00BF0AEE" w:rsidRPr="00C72B37" w:rsidRDefault="00BF0AEE" w:rsidP="00C72B37">
      <w:pPr>
        <w:ind w:firstLine="408"/>
        <w:rPr>
          <w:rFonts w:ascii="宋体"/>
          <w:b/>
          <w:bCs/>
          <w:kern w:val="0"/>
        </w:rPr>
      </w:pPr>
      <w:r w:rsidRPr="00C72B37">
        <w:rPr>
          <w:rFonts w:ascii="宋体"/>
          <w:b/>
          <w:bCs/>
          <w:kern w:val="0"/>
        </w:rPr>
        <w:t>}</w:t>
      </w:r>
      <w:r w:rsidRPr="00C72B37">
        <w:rPr>
          <w:rFonts w:ascii="宋体" w:hAnsi="宋体"/>
          <w:b/>
          <w:bCs/>
          <w:kern w:val="0"/>
        </w:rPr>
        <w:t>HTNode,*HuffmanTree;      //</w:t>
      </w:r>
      <w:r w:rsidRPr="00C72B37">
        <w:rPr>
          <w:rFonts w:ascii="宋体" w:hAnsi="宋体" w:hint="eastAsia"/>
          <w:b/>
          <w:bCs/>
          <w:kern w:val="0"/>
        </w:rPr>
        <w:t>动态分配数组存储赫夫曼树</w:t>
      </w:r>
    </w:p>
    <w:p w:rsidR="00BF0AEE" w:rsidRPr="00C72B37" w:rsidRDefault="00BF0AEE" w:rsidP="00C72B37">
      <w:pPr>
        <w:ind w:firstLine="408"/>
        <w:rPr>
          <w:rFonts w:asci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>typedef char **HuffmanCode;//</w:t>
      </w:r>
      <w:r w:rsidRPr="00C72B37">
        <w:rPr>
          <w:rFonts w:ascii="宋体" w:hAnsi="宋体" w:hint="eastAsia"/>
          <w:b/>
          <w:bCs/>
          <w:kern w:val="0"/>
        </w:rPr>
        <w:t>动态分配数组存储赫夫曼编码表</w:t>
      </w:r>
    </w:p>
    <w:p w:rsidR="00BF0AEE" w:rsidRPr="00C72B37" w:rsidRDefault="00BF0AEE" w:rsidP="00C72B37">
      <w:pPr>
        <w:ind w:firstLine="408"/>
        <w:rPr>
          <w:rFonts w:ascii="宋体"/>
          <w:b/>
          <w:bCs/>
          <w:kern w:val="0"/>
        </w:rPr>
      </w:pP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>void Select(HuffmanTree HT,int n,int &amp;s1,int &amp;s2)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>{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unsigned int m1,m2;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int k;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m1=m2=32767;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for(k=1;k&lt;=n;k++)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{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if((HT[k].parent==0)&amp;&amp;(HT[k].weight&lt;m1))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{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 m2=m1;s2=s1;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 m1=HT[k].weight;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 s1=k;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}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else if((HT[k].parent==0)&amp;&amp;(HT[k].weight&lt;m2))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{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 m2=HT[k].weight;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 s2=k;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}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}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>}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>void HuffmanCoding(HuffmanTree &amp;HT,HuffmanCode &amp;HC,unsigned int *w,int n)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>{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int i,m,start,c,f;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int s1=0,s2=0;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char *cd;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HuffmanTree p;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if(n&lt;=1) return;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m=2*n-1;</w:t>
      </w:r>
    </w:p>
    <w:p w:rsidR="00BF0AEE" w:rsidRPr="00C72B37" w:rsidRDefault="00BF0AEE" w:rsidP="00C72B37">
      <w:pPr>
        <w:ind w:firstLine="408"/>
        <w:rPr>
          <w:rFonts w:asci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HT=(HuffmanTree)malloc((m+1)*sizeof(HTNode));//0</w:t>
      </w:r>
      <w:r w:rsidRPr="00C72B37">
        <w:rPr>
          <w:rFonts w:ascii="宋体" w:hAnsi="宋体" w:hint="eastAsia"/>
          <w:b/>
          <w:bCs/>
          <w:kern w:val="0"/>
        </w:rPr>
        <w:t>号单元未用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for(p=HT+1,i=1;i&lt;=n;++i,++p,++w)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{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p-&gt;weight=*w;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p-&gt;parent=0;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p-&gt;lchild=0;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p-&gt;rchild=0;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}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for(;i&lt;=m;++i,++p)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{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p-&gt;weight=0;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p-&gt;parent=0;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p-&gt;lchild=0;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p-&gt;rchild=0;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}</w:t>
      </w:r>
    </w:p>
    <w:p w:rsidR="00BF0AEE" w:rsidRPr="00C72B37" w:rsidRDefault="00BF0AEE" w:rsidP="00C72B37">
      <w:pPr>
        <w:ind w:firstLine="408"/>
        <w:rPr>
          <w:rFonts w:asci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for(i=n+1;i&lt;=m;++i)//</w:t>
      </w:r>
      <w:r w:rsidRPr="00C72B37">
        <w:rPr>
          <w:rFonts w:ascii="宋体" w:hAnsi="宋体" w:hint="eastAsia"/>
          <w:b/>
          <w:bCs/>
          <w:kern w:val="0"/>
        </w:rPr>
        <w:t>建赫夫曼树</w:t>
      </w:r>
    </w:p>
    <w:p w:rsidR="00BF0AEE" w:rsidRPr="00C72B37" w:rsidRDefault="00BF0AEE" w:rsidP="00C72B37">
      <w:pPr>
        <w:ind w:firstLine="408"/>
        <w:rPr>
          <w:rFonts w:asci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{//----</w:t>
      </w:r>
      <w:r w:rsidRPr="00C72B37">
        <w:rPr>
          <w:rFonts w:ascii="宋体" w:hAnsi="宋体" w:hint="eastAsia"/>
          <w:b/>
          <w:bCs/>
          <w:kern w:val="0"/>
        </w:rPr>
        <w:t>在</w:t>
      </w:r>
      <w:r w:rsidRPr="00C72B37">
        <w:rPr>
          <w:rFonts w:ascii="宋体" w:hAnsi="宋体"/>
          <w:b/>
          <w:bCs/>
          <w:kern w:val="0"/>
        </w:rPr>
        <w:t>HT[1...i-1]</w:t>
      </w:r>
      <w:r w:rsidRPr="00C72B37">
        <w:rPr>
          <w:rFonts w:ascii="宋体" w:hAnsi="宋体" w:hint="eastAsia"/>
          <w:b/>
          <w:bCs/>
          <w:kern w:val="0"/>
        </w:rPr>
        <w:t>选择</w:t>
      </w:r>
      <w:r w:rsidRPr="00C72B37">
        <w:rPr>
          <w:rFonts w:ascii="宋体" w:hAnsi="宋体"/>
          <w:b/>
          <w:bCs/>
          <w:kern w:val="0"/>
        </w:rPr>
        <w:t>parent</w:t>
      </w:r>
      <w:r w:rsidRPr="00C72B37">
        <w:rPr>
          <w:rFonts w:ascii="宋体" w:hAnsi="宋体" w:hint="eastAsia"/>
          <w:b/>
          <w:bCs/>
          <w:kern w:val="0"/>
        </w:rPr>
        <w:t>为</w:t>
      </w:r>
      <w:r w:rsidRPr="00C72B37">
        <w:rPr>
          <w:rFonts w:ascii="宋体"/>
          <w:b/>
          <w:bCs/>
          <w:kern w:val="0"/>
        </w:rPr>
        <w:t>0</w:t>
      </w:r>
      <w:r w:rsidRPr="00C72B37">
        <w:rPr>
          <w:rFonts w:ascii="宋体" w:hAnsi="宋体" w:hint="eastAsia"/>
          <w:b/>
          <w:bCs/>
          <w:kern w:val="0"/>
        </w:rPr>
        <w:t>且</w:t>
      </w:r>
      <w:r w:rsidRPr="00C72B37">
        <w:rPr>
          <w:rFonts w:ascii="宋体" w:hAnsi="宋体"/>
          <w:b/>
          <w:bCs/>
          <w:kern w:val="0"/>
        </w:rPr>
        <w:t>weight</w:t>
      </w:r>
      <w:r w:rsidRPr="00C72B37">
        <w:rPr>
          <w:rFonts w:ascii="宋体" w:hAnsi="宋体" w:hint="eastAsia"/>
          <w:b/>
          <w:bCs/>
          <w:kern w:val="0"/>
        </w:rPr>
        <w:t>最小的两个接点，其序号分别为</w:t>
      </w:r>
      <w:r w:rsidRPr="00C72B37">
        <w:rPr>
          <w:rFonts w:ascii="宋体" w:hAnsi="宋体"/>
          <w:b/>
          <w:bCs/>
          <w:kern w:val="0"/>
        </w:rPr>
        <w:t>s1,s2----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Select(HT,i-1,s1,s2);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HT[s1].parent=i;HT[s2].parent=i;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if(s1&lt;s2)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{HT[i].lchild=s1;HT[i].rchild=s2;}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else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{HT[i].lchild=s2;HT[i].rchild=s1;}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HT[i].weight=HT[s1].weight+HT[s2].weight;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}</w:t>
      </w:r>
    </w:p>
    <w:p w:rsidR="00BF0AEE" w:rsidRPr="00C72B37" w:rsidRDefault="00BF0AEE" w:rsidP="00C72B37">
      <w:pPr>
        <w:ind w:firstLine="408"/>
        <w:rPr>
          <w:rFonts w:asci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//----</w:t>
      </w:r>
      <w:r w:rsidRPr="00C72B37">
        <w:rPr>
          <w:rFonts w:ascii="宋体" w:hAnsi="宋体" w:hint="eastAsia"/>
          <w:b/>
          <w:bCs/>
          <w:kern w:val="0"/>
        </w:rPr>
        <w:t>从叶子到根逆向求每个字符的赫夫曼编码</w:t>
      </w:r>
      <w:r w:rsidRPr="00C72B37">
        <w:rPr>
          <w:rFonts w:ascii="宋体"/>
          <w:b/>
          <w:bCs/>
          <w:kern w:val="0"/>
        </w:rPr>
        <w:t>----</w:t>
      </w:r>
    </w:p>
    <w:p w:rsidR="00BF0AEE" w:rsidRPr="00C72B37" w:rsidRDefault="00BF0AEE" w:rsidP="00C72B37">
      <w:pPr>
        <w:ind w:firstLine="408"/>
        <w:rPr>
          <w:rFonts w:asci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HC=(HuffmanCode)malloc((n+1)*sizeof(char*));//</w:t>
      </w:r>
      <w:r w:rsidRPr="00C72B37">
        <w:rPr>
          <w:rFonts w:ascii="宋体" w:hAnsi="宋体" w:hint="eastAsia"/>
          <w:b/>
          <w:bCs/>
          <w:kern w:val="0"/>
        </w:rPr>
        <w:t>分配</w:t>
      </w:r>
      <w:r w:rsidRPr="00C72B37">
        <w:rPr>
          <w:rFonts w:ascii="宋体" w:hAnsi="宋体"/>
          <w:b/>
          <w:bCs/>
          <w:kern w:val="0"/>
        </w:rPr>
        <w:t>n</w:t>
      </w:r>
      <w:r w:rsidRPr="00C72B37">
        <w:rPr>
          <w:rFonts w:ascii="宋体" w:hAnsi="宋体" w:hint="eastAsia"/>
          <w:b/>
          <w:bCs/>
          <w:kern w:val="0"/>
        </w:rPr>
        <w:t>个字符编码的头指针向量</w:t>
      </w:r>
    </w:p>
    <w:p w:rsidR="00BF0AEE" w:rsidRPr="00C72B37" w:rsidRDefault="00BF0AEE" w:rsidP="00C72B37">
      <w:pPr>
        <w:ind w:firstLine="408"/>
        <w:rPr>
          <w:rFonts w:asci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cd=(char*)malloc(n*sizeof(char));           //</w:t>
      </w:r>
      <w:r w:rsidRPr="00C72B37">
        <w:rPr>
          <w:rFonts w:ascii="宋体" w:hAnsi="宋体" w:hint="eastAsia"/>
          <w:b/>
          <w:bCs/>
          <w:kern w:val="0"/>
        </w:rPr>
        <w:t>分配求编码的工作空间</w:t>
      </w:r>
    </w:p>
    <w:p w:rsidR="00BF0AEE" w:rsidRPr="00C72B37" w:rsidRDefault="00BF0AEE" w:rsidP="00C72B37">
      <w:pPr>
        <w:ind w:firstLine="408"/>
        <w:rPr>
          <w:rFonts w:asci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cd[n-1]='\0';                               //</w:t>
      </w:r>
      <w:r w:rsidRPr="00C72B37">
        <w:rPr>
          <w:rFonts w:ascii="宋体" w:hAnsi="宋体" w:hint="eastAsia"/>
          <w:b/>
          <w:bCs/>
          <w:kern w:val="0"/>
        </w:rPr>
        <w:t>编码结束符</w:t>
      </w:r>
    </w:p>
    <w:p w:rsidR="00BF0AEE" w:rsidRPr="00C72B37" w:rsidRDefault="00BF0AEE" w:rsidP="00C72B37">
      <w:pPr>
        <w:ind w:firstLine="408"/>
        <w:rPr>
          <w:rFonts w:asci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for(i=1;i&lt;=n;++i)                           //</w:t>
      </w:r>
      <w:r w:rsidRPr="00C72B37">
        <w:rPr>
          <w:rFonts w:ascii="宋体" w:hAnsi="宋体" w:hint="eastAsia"/>
          <w:b/>
          <w:bCs/>
          <w:kern w:val="0"/>
        </w:rPr>
        <w:t>逐个字符求赫夫曼编码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{</w:t>
      </w:r>
    </w:p>
    <w:p w:rsidR="00BF0AEE" w:rsidRPr="00C72B37" w:rsidRDefault="00BF0AEE" w:rsidP="00C72B37">
      <w:pPr>
        <w:ind w:firstLine="408"/>
        <w:rPr>
          <w:rFonts w:asci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start=n-1;                              //</w:t>
      </w:r>
      <w:r w:rsidRPr="00C72B37">
        <w:rPr>
          <w:rFonts w:ascii="宋体" w:hAnsi="宋体" w:hint="eastAsia"/>
          <w:b/>
          <w:bCs/>
          <w:kern w:val="0"/>
        </w:rPr>
        <w:t>编码结束符位置</w:t>
      </w:r>
    </w:p>
    <w:p w:rsidR="00BF0AEE" w:rsidRPr="00C72B37" w:rsidRDefault="00BF0AEE" w:rsidP="00C72B37">
      <w:pPr>
        <w:ind w:firstLine="408"/>
        <w:rPr>
          <w:rFonts w:asci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for(c=i,f=HT[i].parent;f!=0;c=f,f=HT[f].parent)//</w:t>
      </w:r>
      <w:r w:rsidRPr="00C72B37">
        <w:rPr>
          <w:rFonts w:ascii="宋体" w:hAnsi="宋体" w:hint="eastAsia"/>
          <w:b/>
          <w:bCs/>
          <w:kern w:val="0"/>
        </w:rPr>
        <w:t>从叶子到根逆向求编码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 if(HT[f].lchild==c)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  cd[--start]='0';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 else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  cd[--start]='1';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HC[i]=(char*)malloc((n-start)*sizeof(char));</w:t>
      </w:r>
    </w:p>
    <w:p w:rsidR="00BF0AEE" w:rsidRPr="00C72B37" w:rsidRDefault="00BF0AEE" w:rsidP="00C72B37">
      <w:pPr>
        <w:ind w:firstLine="408"/>
        <w:rPr>
          <w:rFonts w:asci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strcpy(HC[i],&amp;cd[start]);              //</w:t>
      </w:r>
      <w:r w:rsidRPr="00C72B37">
        <w:rPr>
          <w:rFonts w:ascii="宋体" w:hAnsi="宋体" w:hint="eastAsia"/>
          <w:b/>
          <w:bCs/>
          <w:kern w:val="0"/>
        </w:rPr>
        <w:t>从</w:t>
      </w:r>
      <w:r w:rsidRPr="00C72B37">
        <w:rPr>
          <w:rFonts w:ascii="宋体" w:hAnsi="宋体"/>
          <w:b/>
          <w:bCs/>
          <w:kern w:val="0"/>
        </w:rPr>
        <w:t>cd</w:t>
      </w:r>
      <w:r w:rsidRPr="00C72B37">
        <w:rPr>
          <w:rFonts w:ascii="宋体" w:hAnsi="宋体" w:hint="eastAsia"/>
          <w:b/>
          <w:bCs/>
          <w:kern w:val="0"/>
        </w:rPr>
        <w:t>复制编码到</w:t>
      </w:r>
      <w:r w:rsidRPr="00C72B37">
        <w:rPr>
          <w:rFonts w:ascii="宋体" w:hAnsi="宋体"/>
          <w:b/>
          <w:bCs/>
          <w:kern w:val="0"/>
        </w:rPr>
        <w:t>HC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}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free(cd);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>}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>int main()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>{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unsigned int *weigh;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int i,n;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HuffmanTree ht;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  HuffmanCode hc;</w:t>
      </w:r>
    </w:p>
    <w:p w:rsidR="00BF0AEE" w:rsidRPr="00C72B37" w:rsidRDefault="00BF0AEE" w:rsidP="00C72B37">
      <w:pPr>
        <w:ind w:firstLine="408"/>
        <w:rPr>
          <w:rFonts w:asci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printf("</w:t>
      </w:r>
      <w:r w:rsidRPr="00C72B37">
        <w:rPr>
          <w:rFonts w:ascii="宋体" w:hAnsi="宋体" w:hint="eastAsia"/>
          <w:b/>
          <w:bCs/>
          <w:kern w:val="0"/>
        </w:rPr>
        <w:t>请输入权值个数：</w:t>
      </w:r>
      <w:r w:rsidRPr="00C72B37">
        <w:rPr>
          <w:rFonts w:ascii="宋体" w:hAnsi="宋体"/>
          <w:b/>
          <w:bCs/>
          <w:kern w:val="0"/>
        </w:rPr>
        <w:t>");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scanf("%d",&amp;n);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weigh=(unsigned int *)malloc(n*sizeof(unsigned int));</w:t>
      </w:r>
    </w:p>
    <w:p w:rsidR="00BF0AEE" w:rsidRPr="00C72B37" w:rsidRDefault="00BF0AEE" w:rsidP="00C72B37">
      <w:pPr>
        <w:ind w:firstLine="408"/>
        <w:rPr>
          <w:rFonts w:asci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printf("</w:t>
      </w:r>
      <w:r w:rsidRPr="00C72B37">
        <w:rPr>
          <w:rFonts w:ascii="宋体" w:hAnsi="宋体" w:hint="eastAsia"/>
          <w:b/>
          <w:bCs/>
          <w:kern w:val="0"/>
        </w:rPr>
        <w:t>请输入</w:t>
      </w:r>
      <w:r w:rsidRPr="00C72B37">
        <w:rPr>
          <w:rFonts w:ascii="宋体" w:hAnsi="宋体"/>
          <w:b/>
          <w:bCs/>
          <w:kern w:val="0"/>
        </w:rPr>
        <w:t>%d</w:t>
      </w:r>
      <w:r w:rsidRPr="00C72B37">
        <w:rPr>
          <w:rFonts w:ascii="宋体" w:hAnsi="宋体" w:hint="eastAsia"/>
          <w:b/>
          <w:bCs/>
          <w:kern w:val="0"/>
        </w:rPr>
        <w:t>个权值：</w:t>
      </w:r>
      <w:r w:rsidRPr="00C72B37">
        <w:rPr>
          <w:rFonts w:ascii="宋体" w:hAnsi="宋体"/>
          <w:b/>
          <w:bCs/>
          <w:kern w:val="0"/>
        </w:rPr>
        <w:t>",n);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for(i=0;i&lt;n;i++)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scanf("%u",weigh+i);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HuffmanCoding(ht,hc,weigh,n);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for(i=1;i&lt;=2*n-1;i++)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  {printf("%u\t%d\t%d\t%d\n",ht[i].weight,ht[i].parent,ht[i].lchild,ht[i].rchild);}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for(i=1;i&lt;=n;i++)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  {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printf("%u:",ht[i].weight);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 puts(hc[i]);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}</w:t>
      </w:r>
    </w:p>
    <w:p w:rsidR="00BF0AEE" w:rsidRPr="00C72B37" w:rsidRDefault="00BF0AEE" w:rsidP="00C72B37">
      <w:pPr>
        <w:ind w:firstLine="408"/>
        <w:rPr>
          <w:rFonts w:ascii="宋体" w:hAns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 xml:space="preserve"> getchar(); getchar(); getchar(); getchar(); getchar(); </w:t>
      </w:r>
    </w:p>
    <w:p w:rsidR="00BF0AEE" w:rsidRDefault="00BF0AEE" w:rsidP="00C72B37">
      <w:pPr>
        <w:ind w:firstLine="408"/>
        <w:rPr>
          <w:rFonts w:ascii="宋体"/>
          <w:b/>
          <w:bCs/>
          <w:kern w:val="0"/>
        </w:rPr>
      </w:pPr>
      <w:r w:rsidRPr="00C72B37">
        <w:rPr>
          <w:rFonts w:ascii="宋体" w:hAnsi="宋体"/>
          <w:b/>
          <w:bCs/>
          <w:kern w:val="0"/>
        </w:rPr>
        <w:t>}</w:t>
      </w:r>
    </w:p>
    <w:p w:rsidR="00BF0AEE" w:rsidRDefault="00BF0AEE" w:rsidP="00C72B37">
      <w:pPr>
        <w:ind w:firstLine="408"/>
        <w:rPr>
          <w:rFonts w:ascii="宋体"/>
          <w:b/>
          <w:bCs/>
          <w:kern w:val="0"/>
        </w:rPr>
      </w:pPr>
    </w:p>
    <w:p w:rsidR="00BF0AEE" w:rsidRPr="0063144A" w:rsidRDefault="00BF0AEE" w:rsidP="00BC1BB0">
      <w:pPr>
        <w:rPr>
          <w:rFonts w:ascii="宋体" w:cs="宋体"/>
          <w:b/>
          <w:kern w:val="0"/>
          <w:szCs w:val="21"/>
        </w:rPr>
      </w:pPr>
      <w:r>
        <w:rPr>
          <w:rFonts w:ascii="宋体" w:cs="宋体" w:hint="eastAsia"/>
          <w:b/>
          <w:kern w:val="0"/>
          <w:szCs w:val="21"/>
          <w:lang w:val="zh-CN"/>
        </w:rPr>
        <w:t>六、测试结果</w:t>
      </w:r>
      <w:r w:rsidRPr="0063144A">
        <w:rPr>
          <w:rFonts w:ascii="宋体" w:cs="宋体" w:hint="eastAsia"/>
          <w:b/>
          <w:kern w:val="0"/>
          <w:szCs w:val="21"/>
        </w:rPr>
        <w:t>：</w:t>
      </w:r>
    </w:p>
    <w:p w:rsidR="00BF0AEE" w:rsidRDefault="00BF0AEE" w:rsidP="00BC1BB0">
      <w:pPr>
        <w:rPr>
          <w:rFonts w:ascii="宋体" w:cs="宋体"/>
          <w:b/>
          <w:kern w:val="0"/>
          <w:szCs w:val="21"/>
          <w:lang w:val="zh-CN"/>
        </w:rPr>
      </w:pPr>
      <w:r w:rsidRPr="0063144A">
        <w:rPr>
          <w:rFonts w:ascii="宋体" w:cs="宋体"/>
          <w:kern w:val="0"/>
          <w:szCs w:val="21"/>
        </w:rPr>
        <w:t xml:space="preserve">   </w:t>
      </w:r>
      <w:r>
        <w:rPr>
          <w:rFonts w:ascii="宋体" w:cs="宋体"/>
          <w:kern w:val="0"/>
          <w:szCs w:val="21"/>
        </w:rPr>
        <w:t xml:space="preserve">  </w:t>
      </w:r>
      <w:r w:rsidRPr="007E579A">
        <w:rPr>
          <w:rFonts w:ascii="宋体" w:cs="宋体"/>
          <w:b/>
          <w:noProof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i1025" type="#_x0000_t75" alt="QQ截图20131205231949.png" style="width:333.75pt;height:299.25pt;visibility:visible">
            <v:imagedata r:id="rId7" o:title=""/>
          </v:shape>
        </w:pict>
      </w:r>
    </w:p>
    <w:p w:rsidR="00BF0AEE" w:rsidRDefault="00BF0AEE" w:rsidP="00BC1BB0">
      <w:pPr>
        <w:rPr>
          <w:rFonts w:ascii="宋体" w:cs="宋体"/>
          <w:b/>
          <w:kern w:val="0"/>
          <w:szCs w:val="21"/>
          <w:lang w:val="zh-CN"/>
        </w:rPr>
      </w:pPr>
      <w:r>
        <w:rPr>
          <w:rFonts w:ascii="宋体" w:cs="宋体" w:hint="eastAsia"/>
          <w:b/>
          <w:kern w:val="0"/>
          <w:szCs w:val="21"/>
          <w:lang w:val="zh-CN"/>
        </w:rPr>
        <w:t>七、实验总结：</w:t>
      </w:r>
    </w:p>
    <w:p w:rsidR="00BF0AEE" w:rsidRPr="004D75C4" w:rsidRDefault="00BF0AEE" w:rsidP="00BC1BB0">
      <w:pPr>
        <w:rPr>
          <w:rFonts w:ascii="宋体" w:cs="宋体"/>
          <w:b/>
          <w:kern w:val="0"/>
          <w:szCs w:val="21"/>
        </w:rPr>
      </w:pPr>
      <w:r>
        <w:rPr>
          <w:rFonts w:ascii="宋体" w:cs="宋体"/>
          <w:b/>
          <w:kern w:val="0"/>
          <w:szCs w:val="21"/>
          <w:lang w:val="zh-CN"/>
        </w:rPr>
        <w:t xml:space="preserve">     </w:t>
      </w:r>
      <w:r w:rsidRPr="004D75C4">
        <w:rPr>
          <w:rFonts w:ascii="宋体" w:cs="宋体" w:hint="eastAsia"/>
          <w:b/>
          <w:kern w:val="0"/>
          <w:szCs w:val="21"/>
          <w:lang w:val="zh-CN"/>
        </w:rPr>
        <w:t>在编写程序的过程中，遇到一些字符错误，缺</w:t>
      </w:r>
      <w:r>
        <w:rPr>
          <w:rFonts w:ascii="宋体" w:cs="宋体" w:hint="eastAsia"/>
          <w:b/>
          <w:kern w:val="0"/>
          <w:szCs w:val="21"/>
          <w:lang w:val="zh-CN"/>
        </w:rPr>
        <w:t>少符号是在所难免的，可以通过认真检查看出。然后就是核心函数，</w:t>
      </w:r>
      <w:r w:rsidRPr="004D75C4">
        <w:rPr>
          <w:rFonts w:ascii="宋体" w:cs="宋体" w:hint="eastAsia"/>
          <w:b/>
          <w:kern w:val="0"/>
          <w:szCs w:val="21"/>
          <w:lang w:val="zh-CN"/>
        </w:rPr>
        <w:t>赫夫曼编码</w:t>
      </w:r>
      <w:r>
        <w:rPr>
          <w:rFonts w:ascii="宋体" w:cs="宋体" w:hint="eastAsia"/>
          <w:b/>
          <w:kern w:val="0"/>
          <w:szCs w:val="21"/>
          <w:lang w:val="zh-CN"/>
        </w:rPr>
        <w:t>算法</w:t>
      </w:r>
      <w:r w:rsidRPr="004D75C4">
        <w:rPr>
          <w:rFonts w:ascii="宋体" w:cs="宋体" w:hint="eastAsia"/>
          <w:b/>
          <w:kern w:val="0"/>
          <w:szCs w:val="21"/>
          <w:lang w:val="zh-CN"/>
        </w:rPr>
        <w:t>的编写，</w:t>
      </w:r>
      <w:r>
        <w:rPr>
          <w:rFonts w:ascii="宋体" w:cs="宋体" w:hint="eastAsia"/>
          <w:b/>
          <w:kern w:val="0"/>
          <w:szCs w:val="21"/>
          <w:lang w:val="zh-CN"/>
        </w:rPr>
        <w:t>无法脱离课本。</w:t>
      </w:r>
    </w:p>
    <w:p w:rsidR="00BF0AEE" w:rsidRDefault="00BF0AEE" w:rsidP="00BC1BB0">
      <w:pPr>
        <w:rPr>
          <w:rFonts w:ascii="宋体" w:cs="宋体"/>
          <w:b/>
          <w:kern w:val="0"/>
          <w:szCs w:val="21"/>
          <w:lang w:val="zh-CN"/>
        </w:rPr>
      </w:pPr>
      <w:r>
        <w:rPr>
          <w:rFonts w:ascii="宋体" w:cs="宋体"/>
          <w:b/>
          <w:kern w:val="0"/>
          <w:szCs w:val="21"/>
          <w:lang w:val="zh-CN"/>
        </w:rPr>
        <w:t xml:space="preserve"> </w:t>
      </w:r>
    </w:p>
    <w:p w:rsidR="00BF0AEE" w:rsidRDefault="00BF0AEE" w:rsidP="00BC1BB0">
      <w:pPr>
        <w:rPr>
          <w:rFonts w:ascii="宋体" w:cs="宋体"/>
          <w:b/>
          <w:kern w:val="0"/>
          <w:szCs w:val="21"/>
          <w:lang w:val="zh-CN"/>
        </w:rPr>
      </w:pPr>
    </w:p>
    <w:p w:rsidR="00BF0AEE" w:rsidRDefault="00BF0AEE" w:rsidP="00BC1BB0">
      <w:pPr>
        <w:rPr>
          <w:rFonts w:ascii="Times New Roman"/>
          <w:szCs w:val="24"/>
        </w:rPr>
      </w:pPr>
    </w:p>
    <w:p w:rsidR="00BF0AEE" w:rsidRDefault="00BF0AEE"/>
    <w:sectPr w:rsidR="00BF0AEE" w:rsidSect="00C42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AEE" w:rsidRDefault="00BF0AEE" w:rsidP="00562707">
      <w:r>
        <w:separator/>
      </w:r>
    </w:p>
  </w:endnote>
  <w:endnote w:type="continuationSeparator" w:id="0">
    <w:p w:rsidR="00BF0AEE" w:rsidRDefault="00BF0AEE" w:rsidP="00562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AEE" w:rsidRDefault="00BF0AEE" w:rsidP="00562707">
      <w:r>
        <w:separator/>
      </w:r>
    </w:p>
  </w:footnote>
  <w:footnote w:type="continuationSeparator" w:id="0">
    <w:p w:rsidR="00BF0AEE" w:rsidRDefault="00BF0AEE" w:rsidP="005627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00BB2"/>
    <w:multiLevelType w:val="hybridMultilevel"/>
    <w:tmpl w:val="9FCE19DC"/>
    <w:lvl w:ilvl="0" w:tplc="03647BB8">
      <w:start w:val="1"/>
      <w:numFmt w:val="decimal"/>
      <w:lvlText w:val="%1）"/>
      <w:lvlJc w:val="left"/>
      <w:pPr>
        <w:ind w:left="360" w:hanging="360"/>
      </w:pPr>
      <w:rPr>
        <w:rFonts w:cs="Times New Roman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67BF56E2"/>
    <w:multiLevelType w:val="hybridMultilevel"/>
    <w:tmpl w:val="C354EF7A"/>
    <w:lvl w:ilvl="0" w:tplc="AB2A0FB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1BB0"/>
    <w:rsid w:val="001426D1"/>
    <w:rsid w:val="002E59CF"/>
    <w:rsid w:val="00321973"/>
    <w:rsid w:val="004B7B1B"/>
    <w:rsid w:val="004D75C4"/>
    <w:rsid w:val="00562707"/>
    <w:rsid w:val="0063144A"/>
    <w:rsid w:val="00657411"/>
    <w:rsid w:val="006A0D41"/>
    <w:rsid w:val="006A2FDB"/>
    <w:rsid w:val="00701A07"/>
    <w:rsid w:val="007E579A"/>
    <w:rsid w:val="00863FDE"/>
    <w:rsid w:val="009540C5"/>
    <w:rsid w:val="00966B3C"/>
    <w:rsid w:val="009A4E29"/>
    <w:rsid w:val="00A65840"/>
    <w:rsid w:val="00AB2306"/>
    <w:rsid w:val="00B3776B"/>
    <w:rsid w:val="00BC1BB0"/>
    <w:rsid w:val="00BF0AEE"/>
    <w:rsid w:val="00C42B5B"/>
    <w:rsid w:val="00C56376"/>
    <w:rsid w:val="00C72B37"/>
    <w:rsid w:val="00CD024E"/>
    <w:rsid w:val="00DC6256"/>
    <w:rsid w:val="00E00174"/>
    <w:rsid w:val="00F6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BB0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BC1BB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BC1BB0"/>
    <w:rPr>
      <w:rFonts w:ascii="Cambria" w:eastAsia="宋体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BC1BB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rsid w:val="00562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270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62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2707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32197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1973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12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494</TotalTime>
  <Pages>5</Pages>
  <Words>431</Words>
  <Characters>2460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user</cp:lastModifiedBy>
  <cp:revision>14</cp:revision>
  <cp:lastPrinted>2013-12-06T08:47:00Z</cp:lastPrinted>
  <dcterms:created xsi:type="dcterms:W3CDTF">2013-10-25T01:20:00Z</dcterms:created>
  <dcterms:modified xsi:type="dcterms:W3CDTF">2013-12-06T08:48:00Z</dcterms:modified>
</cp:coreProperties>
</file>